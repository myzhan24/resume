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8C7F7B">
        <w:tc>
          <w:tcPr>
            <w:tcW w:w="2070" w:type="dxa"/>
          </w:tcPr>
          <w:p w:rsidR="008C7F7B" w:rsidRDefault="008C7F7B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8C7F7B" w:rsidRPr="00F14758" w:rsidRDefault="009275B8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B91EBB33D85D4479939DDDB7EDCC6C6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2410C9" w:rsidRPr="00F14758">
                  <w:t>Matthew Zhan</w:t>
                </w:r>
              </w:sdtContent>
            </w:sdt>
          </w:p>
          <w:p w:rsidR="008C7F7B" w:rsidRDefault="00EB280E" w:rsidP="00412286">
            <w:pPr>
              <w:pStyle w:val="NoSpacing"/>
            </w:pPr>
            <w:r>
              <w:t>3106 Duval</w:t>
            </w:r>
            <w:r w:rsidR="003B5CE8">
              <w:t> </w:t>
            </w:r>
            <w:r>
              <w:t xml:space="preserve">Street </w:t>
            </w:r>
            <w:r w:rsidR="00412286">
              <w:t>apt</w:t>
            </w:r>
            <w:r>
              <w:t xml:space="preserve"> 304, Austin, TX 78705</w:t>
            </w:r>
            <w:r w:rsidR="003B5CE8">
              <w:t> </w:t>
            </w:r>
            <w:r w:rsidR="003B5CE8">
              <w:rPr>
                <w:rStyle w:val="Emphasis"/>
              </w:rPr>
              <w:t>|</w:t>
            </w:r>
            <w:r w:rsidR="003B5CE8">
              <w:t> </w:t>
            </w:r>
            <w:r w:rsidR="003B5CE8">
              <w:rPr>
                <w:kern w:val="20"/>
              </w:rPr>
              <w:t> </w:t>
            </w:r>
            <w:r>
              <w:t>matthewzhan@utexas.edu</w:t>
            </w:r>
            <w:r w:rsidR="003B5CE8">
              <w:t>  </w:t>
            </w:r>
            <w:r w:rsidR="003B5CE8">
              <w:rPr>
                <w:rStyle w:val="Emphasis"/>
              </w:rPr>
              <w:t>|</w:t>
            </w:r>
            <w:r w:rsidR="003B5CE8">
              <w:t>  </w:t>
            </w:r>
            <w:r>
              <w:t>512-577-7517</w:t>
            </w:r>
          </w:p>
        </w:tc>
      </w:tr>
      <w:tr w:rsidR="008C7F7B">
        <w:tc>
          <w:tcPr>
            <w:tcW w:w="2070" w:type="dxa"/>
          </w:tcPr>
          <w:p w:rsidR="008C7F7B" w:rsidRDefault="003B5CE8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8C7F7B" w:rsidRDefault="00874472" w:rsidP="00BF77D8">
            <w:r>
              <w:t>Eager</w:t>
            </w:r>
            <w:r w:rsidR="00EB280E" w:rsidRPr="00EB280E">
              <w:t xml:space="preserve"> electrical engineering student pursuing industry experience through an int</w:t>
            </w:r>
            <w:r w:rsidR="005D3ABA">
              <w:t xml:space="preserve">ernship in software engineering, offering a strong background in object-oriented programming and communication skills to </w:t>
            </w:r>
            <w:r w:rsidR="005E0856">
              <w:t xml:space="preserve">mesh with </w:t>
            </w:r>
            <w:r w:rsidR="00BF77D8">
              <w:t>a software development team.</w:t>
            </w:r>
            <w:r w:rsidR="005E0856">
              <w:t xml:space="preserve"> </w:t>
            </w:r>
          </w:p>
        </w:tc>
      </w:tr>
      <w:tr w:rsidR="008C7F7B">
        <w:tc>
          <w:tcPr>
            <w:tcW w:w="2070" w:type="dxa"/>
          </w:tcPr>
          <w:p w:rsidR="008C7F7B" w:rsidRDefault="003B5CE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886072F68C2C468EBCECAEF545218C4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C7F7B" w:rsidRDefault="005D3ABA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 xml:space="preserve">Intern </w:t>
                    </w:r>
                    <w:r w:rsidR="009F4B55" w:rsidRPr="009F4B55">
                      <w:t>▪</w:t>
                    </w:r>
                    <w:r w:rsidR="003B5CE8">
                      <w:t xml:space="preserve"> </w:t>
                    </w:r>
                    <w:r w:rsidR="002410C9">
                      <w:t>national science foundation</w:t>
                    </w:r>
                  </w:p>
                  <w:p w:rsidR="008C7F7B" w:rsidRDefault="002410C9">
                    <w:pPr>
                      <w:pStyle w:val="Heading3"/>
                    </w:pPr>
                    <w:r>
                      <w:t xml:space="preserve">6/14/14 – 8/9/14 </w:t>
                    </w:r>
                    <w:r w:rsidRPr="00EB280E">
                      <w:rPr>
                        <w:b/>
                        <w:color w:val="000000" w:themeColor="text1"/>
                      </w:rPr>
                      <w:t>|</w:t>
                    </w:r>
                    <w:r>
                      <w:t xml:space="preserve"> George mason univ</w:t>
                    </w:r>
                    <w:r w:rsidR="005D3ABA">
                      <w:t xml:space="preserve">. </w:t>
                    </w:r>
                    <w:r>
                      <w:t>spatiotemporal innovation center</w:t>
                    </w:r>
                  </w:p>
                  <w:p w:rsidR="002410C9" w:rsidRPr="002410C9" w:rsidRDefault="002410C9" w:rsidP="002410C9">
                    <w:pPr>
                      <w:pStyle w:val="Heading3"/>
                      <w:numPr>
                        <w:ilvl w:val="0"/>
                        <w:numId w:val="1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 w:rsidRPr="002410C9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Simplified analysis of </w:t>
                    </w:r>
                    <w:r w:rsidR="009465A2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large, cloud-stored</w:t>
                    </w:r>
                    <w:r w:rsidRPr="002410C9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geodata files by developing</w:t>
                    </w:r>
                    <w:r w:rsidR="009465A2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middleware to quickly render geomaps</w:t>
                    </w:r>
                    <w:r w:rsidR="0034635D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using interpolation algorithms</w:t>
                    </w:r>
                  </w:p>
                  <w:p w:rsidR="002410C9" w:rsidRPr="002410C9" w:rsidRDefault="002055CC" w:rsidP="002410C9">
                    <w:pPr>
                      <w:pStyle w:val="Heading3"/>
                      <w:numPr>
                        <w:ilvl w:val="0"/>
                        <w:numId w:val="1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Assessed behavior patterns of app-users using GPS data to profile their movement</w:t>
                    </w:r>
                  </w:p>
                  <w:p w:rsidR="008C7F7B" w:rsidRDefault="00B116D3" w:rsidP="002410C9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Accelerated</w:t>
                    </w:r>
                    <w:r w:rsidR="002410C9" w:rsidRPr="002410C9">
                      <w:t xml:space="preserve"> </w:t>
                    </w:r>
                    <w:r w:rsidR="00FB3743">
                      <w:t>development</w:t>
                    </w:r>
                    <w:r w:rsidR="002410C9" w:rsidRPr="002410C9">
                      <w:t xml:space="preserve"> progress by </w:t>
                    </w:r>
                    <w:r w:rsidR="009465A2">
                      <w:t xml:space="preserve">regularly </w:t>
                    </w:r>
                    <w:r w:rsidR="002410C9" w:rsidRPr="002410C9">
                      <w:t xml:space="preserve">exchanging </w:t>
                    </w:r>
                    <w:r>
                      <w:t>critique i</w:t>
                    </w:r>
                    <w:r w:rsidR="009465A2">
                      <w:t>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886072F68C2C468EBCECAEF545218C4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C7F7B" w:rsidRDefault="002410C9">
                    <w:pPr>
                      <w:pStyle w:val="Heading2"/>
                    </w:pPr>
                    <w:r>
                      <w:rPr>
                        <w:rStyle w:val="Strong"/>
                      </w:rPr>
                      <w:t xml:space="preserve">tutor </w:t>
                    </w:r>
                    <w:r w:rsidR="009F4B55" w:rsidRPr="009F4B55">
                      <w:t>▪</w:t>
                    </w:r>
                    <w:r w:rsidR="003B5CE8">
                      <w:t xml:space="preserve"> </w:t>
                    </w:r>
                    <w:r>
                      <w:t>sanger learning center</w:t>
                    </w:r>
                  </w:p>
                  <w:p w:rsidR="00EB280E" w:rsidRDefault="002410C9" w:rsidP="00EB280E">
                    <w:pPr>
                      <w:pStyle w:val="Heading3"/>
                    </w:pPr>
                    <w:r>
                      <w:t xml:space="preserve">9/1/13 – 5/8/14 </w:t>
                    </w:r>
                    <w:r w:rsidRPr="00EB280E">
                      <w:rPr>
                        <w:b/>
                        <w:color w:val="000000" w:themeColor="text1"/>
                      </w:rPr>
                      <w:t>|</w:t>
                    </w:r>
                    <w:r>
                      <w:t xml:space="preserve"> University of texas at austin</w:t>
                    </w:r>
                  </w:p>
                  <w:p w:rsidR="00EB280E" w:rsidRPr="00EB280E" w:rsidRDefault="00E81C0E" w:rsidP="00EB280E">
                    <w:pPr>
                      <w:pStyle w:val="Heading3"/>
                      <w:numPr>
                        <w:ilvl w:val="0"/>
                        <w:numId w:val="3"/>
                      </w:numP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Mentored</w:t>
                    </w:r>
                    <w:r w:rsidR="00EB280E" w:rsidRPr="00EB280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EE students to hone their knowledge, effectively solve problems, and</w:t>
                    </w:r>
                    <w:r w:rsidR="00A0732A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efficiently</w:t>
                    </w:r>
                    <w:r w:rsidR="00EB280E" w:rsidRPr="00EB280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 study for tests</w:t>
                    </w:r>
                  </w:p>
                  <w:p w:rsidR="008C7F7B" w:rsidRPr="00EB280E" w:rsidRDefault="005075D4" w:rsidP="00C428DB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</w:t>
                    </w:r>
                    <w:r w:rsidR="00EB280E">
                      <w:t xml:space="preserve"> challenging problems as a team of tutors and students, collaborating on </w:t>
                    </w:r>
                    <w:r w:rsidR="00FA7E5E">
                      <w:t xml:space="preserve">thorough and simple </w:t>
                    </w:r>
                    <w:r w:rsidR="00C428DB">
                      <w:t>solving strategies</w:t>
                    </w:r>
                  </w:p>
                </w:sdtContent>
              </w:sdt>
            </w:sdtContent>
          </w:sdt>
        </w:tc>
      </w:tr>
      <w:tr w:rsidR="008C7F7B">
        <w:tc>
          <w:tcPr>
            <w:tcW w:w="2070" w:type="dxa"/>
          </w:tcPr>
          <w:p w:rsidR="008C7F7B" w:rsidRDefault="003B5CE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886072F68C2C468EBCECAEF545218C4D"/>
                  </w:placeholder>
                  <w15:repeatingSectionItem/>
                </w:sdtPr>
                <w:sdtEndPr/>
                <w:sdtContent>
                  <w:p w:rsidR="008C7F7B" w:rsidRDefault="00EB280E">
                    <w:pPr>
                      <w:pStyle w:val="Heading2"/>
                    </w:pPr>
                    <w:r>
                      <w:rPr>
                        <w:rStyle w:val="Strong"/>
                      </w:rPr>
                      <w:t>University of texas at austin</w:t>
                    </w:r>
                  </w:p>
                  <w:p w:rsidR="008C7F7B" w:rsidRDefault="00EB280E">
                    <w:pPr>
                      <w:pStyle w:val="Heading3"/>
                    </w:pPr>
                    <w:r>
                      <w:t xml:space="preserve">may 2016 </w:t>
                    </w:r>
                    <w:r w:rsidRPr="00EB280E">
                      <w:rPr>
                        <w:b/>
                        <w:color w:val="000000" w:themeColor="text1"/>
                      </w:rPr>
                      <w:t>|</w:t>
                    </w:r>
                    <w:r>
                      <w:t xml:space="preserve"> bachelor of ele</w:t>
                    </w:r>
                    <w:r w:rsidR="00553BC2">
                      <w:t>C</w:t>
                    </w:r>
                    <w:bookmarkStart w:id="0" w:name="_GoBack"/>
                    <w:bookmarkEnd w:id="0"/>
                    <w:r>
                      <w:t>trical engineering</w:t>
                    </w:r>
                  </w:p>
                  <w:p w:rsidR="00EB280E" w:rsidRDefault="005D3ABA" w:rsidP="00EB280E">
                    <w:pPr>
                      <w:spacing w:line="240" w:lineRule="auto"/>
                    </w:pPr>
                    <w:r>
                      <w:t>Major GPA: 3.56</w:t>
                    </w:r>
                  </w:p>
                  <w:p w:rsidR="00EB280E" w:rsidRDefault="00EB280E" w:rsidP="00EB280E">
                    <w:pPr>
                      <w:spacing w:line="240" w:lineRule="auto"/>
                    </w:pPr>
                    <w:r>
                      <w:t xml:space="preserve">Related Courses: </w:t>
                    </w:r>
                    <w:r w:rsidR="005D3ABA">
                      <w:t xml:space="preserve">Real-time Operating Systems, Concurrent and Distributed Systems, Algorithms, </w:t>
                    </w:r>
                    <w:r w:rsidR="009465A2">
                      <w:t xml:space="preserve">Computer Architecture, </w:t>
                    </w:r>
                    <w:r>
                      <w:t>Software Design II, Communications, Discrete Math, Digital Logic Design, Differential Equations, Linear S</w:t>
                    </w:r>
                    <w:r w:rsidR="009465A2">
                      <w:t>ystems and Signals, Probability</w:t>
                    </w:r>
                  </w:p>
                  <w:p w:rsidR="00EB280E" w:rsidRDefault="00F5630F" w:rsidP="009F4B55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 xml:space="preserve">Member of </w:t>
                    </w:r>
                    <w:r w:rsidR="00EB280E">
                      <w:t>UT Engineering Honors Program</w:t>
                    </w:r>
                  </w:p>
                  <w:p w:rsidR="008C7F7B" w:rsidRDefault="00F5630F" w:rsidP="009F4B55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 xml:space="preserve">Recipient of </w:t>
                    </w:r>
                    <w:r w:rsidR="00EB280E">
                      <w:t>Charles C. and Lula May Wilson Endowed Scholarship Fund</w:t>
                    </w:r>
                  </w:p>
                </w:sdtContent>
              </w:sdt>
            </w:sdtContent>
          </w:sdt>
        </w:tc>
      </w:tr>
      <w:tr w:rsidR="002410C9">
        <w:tc>
          <w:tcPr>
            <w:tcW w:w="2070" w:type="dxa"/>
          </w:tcPr>
          <w:p w:rsidR="002410C9" w:rsidRDefault="002410C9">
            <w:pPr>
              <w:pStyle w:val="Heading1"/>
            </w:pPr>
            <w:r>
              <w:t>skills</w:t>
            </w:r>
          </w:p>
        </w:tc>
        <w:tc>
          <w:tcPr>
            <w:tcW w:w="7650" w:type="dxa"/>
          </w:tcPr>
          <w:p w:rsidR="002410C9" w:rsidRPr="00954306" w:rsidRDefault="009F4B55" w:rsidP="009F4B55">
            <w:pPr>
              <w:pStyle w:val="Heading2"/>
              <w:rPr>
                <w:caps w:val="0"/>
                <w:kern w:val="0"/>
              </w:rPr>
            </w:pPr>
            <w:r w:rsidRPr="00954306">
              <w:rPr>
                <w:caps w:val="0"/>
                <w:kern w:val="0"/>
              </w:rPr>
              <w:t>Proficient in Java</w:t>
            </w:r>
            <w:r w:rsidR="003054B0">
              <w:rPr>
                <w:caps w:val="0"/>
                <w:kern w:val="0"/>
              </w:rPr>
              <w:t xml:space="preserve"> with more than six years of experience</w:t>
            </w:r>
          </w:p>
          <w:p w:rsidR="009F4B55" w:rsidRPr="009F4B55" w:rsidRDefault="003054B0" w:rsidP="003054B0">
            <w:r>
              <w:t>Significant experience</w:t>
            </w:r>
            <w:r w:rsidR="009F4B55">
              <w:t xml:space="preserve"> with C, C++, Assembly, and ARM embedded systems</w:t>
            </w:r>
            <w:r w:rsidR="009F4B55">
              <w:br/>
              <w:t xml:space="preserve">Self-critical and always striving for </w:t>
            </w:r>
            <w:r>
              <w:t>excellence</w:t>
            </w:r>
          </w:p>
        </w:tc>
      </w:tr>
      <w:tr w:rsidR="008C7F7B" w:rsidTr="009F4B55">
        <w:trPr>
          <w:trHeight w:val="1854"/>
        </w:trPr>
        <w:tc>
          <w:tcPr>
            <w:tcW w:w="2070" w:type="dxa"/>
          </w:tcPr>
          <w:p w:rsidR="008C7F7B" w:rsidRDefault="003B5CE8">
            <w:pPr>
              <w:pStyle w:val="Heading1"/>
            </w:pPr>
            <w:r>
              <w:t>Communication</w:t>
            </w:r>
          </w:p>
        </w:tc>
        <w:tc>
          <w:tcPr>
            <w:tcW w:w="7650" w:type="dxa"/>
          </w:tcPr>
          <w:p w:rsidR="008C7F7B" w:rsidRDefault="003D7DE3" w:rsidP="009F4B55">
            <w:r>
              <w:t xml:space="preserve">Strong writer and editor, receptive listener, </w:t>
            </w:r>
            <w:r w:rsidR="00A0732A">
              <w:t xml:space="preserve">and </w:t>
            </w:r>
            <w:r w:rsidR="00181B94">
              <w:t>devoted</w:t>
            </w:r>
            <w:r w:rsidR="00A0732A">
              <w:t xml:space="preserve"> to helping others</w:t>
            </w:r>
            <w:r>
              <w:br/>
            </w:r>
            <w:r w:rsidR="009F4B55">
              <w:t xml:space="preserve">Communications </w:t>
            </w:r>
            <w:r w:rsidR="008E1357">
              <w:t xml:space="preserve">class </w:t>
            </w:r>
            <w:r w:rsidR="000F7178">
              <w:t>project</w:t>
            </w:r>
            <w:r w:rsidR="009F4B55">
              <w:t xml:space="preserve"> leader</w:t>
            </w:r>
          </w:p>
          <w:p w:rsidR="008B328D" w:rsidRDefault="000F7178" w:rsidP="008B328D">
            <w:pPr>
              <w:pStyle w:val="ListParagraph"/>
              <w:numPr>
                <w:ilvl w:val="0"/>
                <w:numId w:val="6"/>
              </w:numPr>
            </w:pPr>
            <w:r>
              <w:t>Lead</w:t>
            </w:r>
            <w:r w:rsidR="009F4B55">
              <w:t xml:space="preserve"> formal proposal development from conception to final presentation</w:t>
            </w:r>
          </w:p>
          <w:p w:rsidR="008B328D" w:rsidRDefault="005D5C3A" w:rsidP="008B328D">
            <w:pPr>
              <w:pStyle w:val="ListParagraph"/>
              <w:numPr>
                <w:ilvl w:val="0"/>
                <w:numId w:val="6"/>
              </w:numPr>
            </w:pPr>
            <w:r>
              <w:t>Produced detailed work through managing meetings and delegating project roles</w:t>
            </w:r>
            <w:r w:rsidR="008B328D">
              <w:t xml:space="preserve"> </w:t>
            </w:r>
          </w:p>
          <w:p w:rsidR="009F4B55" w:rsidRDefault="009F4B55" w:rsidP="009F4B55">
            <w:pPr>
              <w:rPr>
                <w:color w:val="7F7F7F" w:themeColor="text1" w:themeTint="80"/>
                <w:sz w:val="17"/>
                <w:szCs w:val="17"/>
              </w:rPr>
            </w:pPr>
            <w:r>
              <w:t xml:space="preserve">Author and Orator </w:t>
            </w:r>
            <w:r w:rsidRPr="009F4B55">
              <w:t>▪</w:t>
            </w:r>
            <w:r>
              <w:t xml:space="preserve"> Orientation Event Behavior Analysis Abstract</w:t>
            </w:r>
            <w:r>
              <w:br/>
            </w:r>
            <w:r>
              <w:rPr>
                <w:color w:val="7F7F7F" w:themeColor="text1" w:themeTint="80"/>
                <w:sz w:val="17"/>
                <w:szCs w:val="17"/>
              </w:rPr>
              <w:t xml:space="preserve">4/23/15 </w:t>
            </w:r>
            <w:r w:rsidRPr="009F4B55">
              <w:rPr>
                <w:b/>
                <w:color w:val="000000" w:themeColor="text1"/>
                <w:sz w:val="17"/>
                <w:szCs w:val="17"/>
              </w:rPr>
              <w:t xml:space="preserve">| </w:t>
            </w:r>
            <w:r w:rsidRPr="009F4B55">
              <w:rPr>
                <w:color w:val="7F7F7F" w:themeColor="text1" w:themeTint="80"/>
                <w:sz w:val="17"/>
                <w:szCs w:val="17"/>
              </w:rPr>
              <w:t>AMERICAN ASSOCIATION</w:t>
            </w:r>
            <w:r>
              <w:rPr>
                <w:color w:val="7F7F7F" w:themeColor="text1" w:themeTint="80"/>
                <w:sz w:val="17"/>
                <w:szCs w:val="17"/>
              </w:rPr>
              <w:t xml:space="preserve"> OF GEOGRAPHERS 2015 CONFERENCE </w:t>
            </w:r>
            <w:r w:rsidRPr="009F4B55">
              <w:rPr>
                <w:b/>
                <w:color w:val="000000" w:themeColor="text1"/>
                <w:sz w:val="17"/>
                <w:szCs w:val="17"/>
              </w:rPr>
              <w:t>|</w:t>
            </w:r>
            <w:r w:rsidRPr="009F4B55">
              <w:rPr>
                <w:color w:val="7F7F7F" w:themeColor="text1" w:themeTint="80"/>
                <w:sz w:val="17"/>
                <w:szCs w:val="17"/>
              </w:rPr>
              <w:t xml:space="preserve"> CHICAGO, IL</w:t>
            </w:r>
          </w:p>
          <w:p w:rsidR="009F4B55" w:rsidRDefault="000F7178" w:rsidP="000F7178">
            <w:pPr>
              <w:pStyle w:val="ListParagraph"/>
              <w:numPr>
                <w:ilvl w:val="0"/>
                <w:numId w:val="6"/>
              </w:numPr>
            </w:pPr>
            <w:r>
              <w:t xml:space="preserve">Detailed research conclusions and the </w:t>
            </w:r>
            <w:r w:rsidR="00852768">
              <w:t>thought process and analysis methods</w:t>
            </w:r>
            <w:r>
              <w:t xml:space="preserve"> to profile participants’ movement in a university orientation treasure hunt event using GPS data sampled from their phones</w:t>
            </w:r>
          </w:p>
          <w:p w:rsidR="000F7178" w:rsidRDefault="000F7178" w:rsidP="000F7178"/>
        </w:tc>
      </w:tr>
    </w:tbl>
    <w:p w:rsidR="008C7F7B" w:rsidRDefault="008C7F7B"/>
    <w:sectPr w:rsidR="008C7F7B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5B8" w:rsidRDefault="009275B8">
      <w:pPr>
        <w:spacing w:after="0" w:line="240" w:lineRule="auto"/>
      </w:pPr>
      <w:r>
        <w:separator/>
      </w:r>
    </w:p>
    <w:p w:rsidR="009275B8" w:rsidRDefault="009275B8"/>
  </w:endnote>
  <w:endnote w:type="continuationSeparator" w:id="0">
    <w:p w:rsidR="009275B8" w:rsidRDefault="009275B8">
      <w:pPr>
        <w:spacing w:after="0" w:line="240" w:lineRule="auto"/>
      </w:pPr>
      <w:r>
        <w:continuationSeparator/>
      </w:r>
    </w:p>
    <w:p w:rsidR="009275B8" w:rsidRDefault="00927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7B" w:rsidRDefault="003B5CE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055CC">
      <w:rPr>
        <w:noProof/>
      </w:rPr>
      <w:t>2</w:t>
    </w:r>
    <w:r>
      <w:fldChar w:fldCharType="end"/>
    </w:r>
  </w:p>
  <w:p w:rsidR="00A27302" w:rsidRDefault="00A273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5B8" w:rsidRDefault="009275B8">
      <w:pPr>
        <w:spacing w:after="0" w:line="240" w:lineRule="auto"/>
      </w:pPr>
      <w:r>
        <w:separator/>
      </w:r>
    </w:p>
    <w:p w:rsidR="009275B8" w:rsidRDefault="009275B8"/>
  </w:footnote>
  <w:footnote w:type="continuationSeparator" w:id="0">
    <w:p w:rsidR="009275B8" w:rsidRDefault="009275B8">
      <w:pPr>
        <w:spacing w:after="0" w:line="240" w:lineRule="auto"/>
      </w:pPr>
      <w:r>
        <w:continuationSeparator/>
      </w:r>
    </w:p>
    <w:p w:rsidR="009275B8" w:rsidRDefault="009275B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114F"/>
    <w:multiLevelType w:val="hybridMultilevel"/>
    <w:tmpl w:val="CFB84182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417E0"/>
    <w:multiLevelType w:val="hybridMultilevel"/>
    <w:tmpl w:val="5EC65786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6589"/>
    <w:multiLevelType w:val="hybridMultilevel"/>
    <w:tmpl w:val="1F94F684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6083E"/>
    <w:multiLevelType w:val="hybridMultilevel"/>
    <w:tmpl w:val="C512DE32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143D5"/>
    <w:multiLevelType w:val="hybridMultilevel"/>
    <w:tmpl w:val="2F3EDBEE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249F5"/>
    <w:multiLevelType w:val="hybridMultilevel"/>
    <w:tmpl w:val="E25092E8"/>
    <w:lvl w:ilvl="0" w:tplc="51EC3D3C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C9"/>
    <w:rsid w:val="00064D08"/>
    <w:rsid w:val="000F29D1"/>
    <w:rsid w:val="000F7178"/>
    <w:rsid w:val="00156767"/>
    <w:rsid w:val="00181B94"/>
    <w:rsid w:val="002055CC"/>
    <w:rsid w:val="002410C9"/>
    <w:rsid w:val="0028523A"/>
    <w:rsid w:val="002A0C22"/>
    <w:rsid w:val="003054B0"/>
    <w:rsid w:val="0034635D"/>
    <w:rsid w:val="003B5CE8"/>
    <w:rsid w:val="003D7DE3"/>
    <w:rsid w:val="00412286"/>
    <w:rsid w:val="0048190E"/>
    <w:rsid w:val="00493CF1"/>
    <w:rsid w:val="004974C5"/>
    <w:rsid w:val="005075D4"/>
    <w:rsid w:val="00510FA7"/>
    <w:rsid w:val="00553BC2"/>
    <w:rsid w:val="005B65E3"/>
    <w:rsid w:val="005D3ABA"/>
    <w:rsid w:val="005D5C3A"/>
    <w:rsid w:val="005E0856"/>
    <w:rsid w:val="0067559E"/>
    <w:rsid w:val="00736073"/>
    <w:rsid w:val="00852768"/>
    <w:rsid w:val="00874472"/>
    <w:rsid w:val="008B328D"/>
    <w:rsid w:val="008C7F7B"/>
    <w:rsid w:val="008E1357"/>
    <w:rsid w:val="009275B8"/>
    <w:rsid w:val="009465A2"/>
    <w:rsid w:val="00954306"/>
    <w:rsid w:val="009910B8"/>
    <w:rsid w:val="0099710B"/>
    <w:rsid w:val="009B541A"/>
    <w:rsid w:val="009F4B55"/>
    <w:rsid w:val="00A0732A"/>
    <w:rsid w:val="00A27302"/>
    <w:rsid w:val="00A770BA"/>
    <w:rsid w:val="00A9096C"/>
    <w:rsid w:val="00B116D3"/>
    <w:rsid w:val="00BF77D8"/>
    <w:rsid w:val="00C428DB"/>
    <w:rsid w:val="00C67584"/>
    <w:rsid w:val="00E4160A"/>
    <w:rsid w:val="00E70A28"/>
    <w:rsid w:val="00E81C0E"/>
    <w:rsid w:val="00EB280E"/>
    <w:rsid w:val="00ED3FC7"/>
    <w:rsid w:val="00F14758"/>
    <w:rsid w:val="00F54970"/>
    <w:rsid w:val="00F5630F"/>
    <w:rsid w:val="00FA7E5E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4AD7-E710-4B39-A526-120BADA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18AB3" w:themeColor="accent1"/>
      </w:pBdr>
      <w:spacing w:after="0" w:line="240" w:lineRule="auto"/>
      <w:jc w:val="right"/>
      <w:outlineLvl w:val="0"/>
    </w:pPr>
    <w:rPr>
      <w:b/>
      <w:bCs/>
      <w:caps/>
      <w:color w:val="418AB3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18AB3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18AB3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18AB3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18AB3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18AB3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24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1EBB33D85D4479939DDDB7EDCC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B297-8BC0-4028-A76B-382A62933E46}"/>
      </w:docPartPr>
      <w:docPartBody>
        <w:p w:rsidR="00802FF8" w:rsidRDefault="009B4714">
          <w:pPr>
            <w:pStyle w:val="B91EBB33D85D4479939DDDB7EDCC6C61"/>
          </w:pPr>
          <w:r>
            <w:t>[Your Name]</w:t>
          </w:r>
        </w:p>
      </w:docPartBody>
    </w:docPart>
    <w:docPart>
      <w:docPartPr>
        <w:name w:val="886072F68C2C468EBCECAEF545218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8A76-D1D3-4CB4-AE6A-4CE1BF11E2F4}"/>
      </w:docPartPr>
      <w:docPartBody>
        <w:p w:rsidR="00802FF8" w:rsidRDefault="009B4714">
          <w:pPr>
            <w:pStyle w:val="886072F68C2C468EBCECAEF545218C4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03"/>
    <w:rsid w:val="00583203"/>
    <w:rsid w:val="00802FF8"/>
    <w:rsid w:val="008B1B95"/>
    <w:rsid w:val="008C535C"/>
    <w:rsid w:val="009B4714"/>
    <w:rsid w:val="00A40745"/>
    <w:rsid w:val="00C31EA9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EBB33D85D4479939DDDB7EDCC6C61">
    <w:name w:val="B91EBB33D85D4479939DDDB7EDCC6C61"/>
  </w:style>
  <w:style w:type="paragraph" w:customStyle="1" w:styleId="9B1B6A2C3A0443F8A96BEF5C17C80C28">
    <w:name w:val="9B1B6A2C3A0443F8A96BEF5C17C80C28"/>
  </w:style>
  <w:style w:type="paragraph" w:customStyle="1" w:styleId="0866FFC680DC49B78CEE85F48AF5663D">
    <w:name w:val="0866FFC680DC49B78CEE85F48AF5663D"/>
  </w:style>
  <w:style w:type="paragraph" w:customStyle="1" w:styleId="685E6587369C4D26932FD47DD1E0DF20">
    <w:name w:val="685E6587369C4D26932FD47DD1E0DF20"/>
  </w:style>
  <w:style w:type="paragraph" w:customStyle="1" w:styleId="99854C13D11F4A62A747E59B35EFDB0F">
    <w:name w:val="99854C13D11F4A62A747E59B35EFDB0F"/>
  </w:style>
  <w:style w:type="paragraph" w:customStyle="1" w:styleId="CE90910D504748AFBF129DA8FE7145E9">
    <w:name w:val="CE90910D504748AFBF129DA8FE7145E9"/>
  </w:style>
  <w:style w:type="character" w:styleId="PlaceholderText">
    <w:name w:val="Placeholder Text"/>
    <w:basedOn w:val="DefaultParagraphFont"/>
    <w:uiPriority w:val="99"/>
    <w:semiHidden/>
    <w:rsid w:val="00583203"/>
    <w:rPr>
      <w:color w:val="808080"/>
    </w:rPr>
  </w:style>
  <w:style w:type="paragraph" w:customStyle="1" w:styleId="886072F68C2C468EBCECAEF545218C4D">
    <w:name w:val="886072F68C2C468EBCECAEF545218C4D"/>
  </w:style>
  <w:style w:type="character" w:styleId="Strong">
    <w:name w:val="Strong"/>
    <w:basedOn w:val="DefaultParagraphFont"/>
    <w:uiPriority w:val="22"/>
    <w:qFormat/>
    <w:rsid w:val="00583203"/>
    <w:rPr>
      <w:b/>
      <w:bCs/>
    </w:rPr>
  </w:style>
  <w:style w:type="paragraph" w:customStyle="1" w:styleId="BD35A885F92149249A54BD009CA2BD4A">
    <w:name w:val="BD35A885F92149249A54BD009CA2BD4A"/>
  </w:style>
  <w:style w:type="paragraph" w:customStyle="1" w:styleId="9B220135C6FF47FD8BB2D64B5529D0B7">
    <w:name w:val="9B220135C6FF47FD8BB2D64B5529D0B7"/>
  </w:style>
  <w:style w:type="paragraph" w:customStyle="1" w:styleId="691061C9CC50492EBCF002A456A94548">
    <w:name w:val="691061C9CC50492EBCF002A456A94548"/>
  </w:style>
  <w:style w:type="paragraph" w:customStyle="1" w:styleId="2734100EA73542F5BE2D08056F8F5FF8">
    <w:name w:val="2734100EA73542F5BE2D08056F8F5FF8"/>
  </w:style>
  <w:style w:type="paragraph" w:customStyle="1" w:styleId="87437F79DA5F4725A09D87D9BE4C859D">
    <w:name w:val="87437F79DA5F4725A09D87D9BE4C859D"/>
  </w:style>
  <w:style w:type="paragraph" w:customStyle="1" w:styleId="9CE5CE542C6B4564A550C6925B0378AF">
    <w:name w:val="9CE5CE542C6B4564A550C6925B0378AF"/>
  </w:style>
  <w:style w:type="paragraph" w:customStyle="1" w:styleId="FC7EF34E2BBA44289B8106F2DE55FD0D">
    <w:name w:val="FC7EF34E2BBA44289B8106F2DE55FD0D"/>
  </w:style>
  <w:style w:type="paragraph" w:customStyle="1" w:styleId="C05EF4B5DCF14A79B806E5A1A31E06A4">
    <w:name w:val="C05EF4B5DCF14A79B806E5A1A31E06A4"/>
  </w:style>
  <w:style w:type="paragraph" w:customStyle="1" w:styleId="8826779632FE46D6944F161A4CCA40C1">
    <w:name w:val="8826779632FE46D6944F161A4CCA40C1"/>
  </w:style>
  <w:style w:type="paragraph" w:customStyle="1" w:styleId="21B25147C68049819E445ABFEF73736F">
    <w:name w:val="21B25147C68049819E445ABFEF73736F"/>
  </w:style>
  <w:style w:type="paragraph" w:customStyle="1" w:styleId="65BF935A99EB43EEB150C988CF31064C">
    <w:name w:val="65BF935A99EB43EEB150C988CF31064C"/>
  </w:style>
  <w:style w:type="paragraph" w:customStyle="1" w:styleId="93250EFC9C2F438992E83162F0E8ABC7">
    <w:name w:val="93250EFC9C2F438992E83162F0E8ABC7"/>
  </w:style>
  <w:style w:type="paragraph" w:customStyle="1" w:styleId="AAA1FF2F4A6C451E8F61D336A6C9A52B">
    <w:name w:val="AAA1FF2F4A6C451E8F61D336A6C9A52B"/>
  </w:style>
  <w:style w:type="paragraph" w:customStyle="1" w:styleId="A368D692E521405B9054FC90458A039F">
    <w:name w:val="A368D692E521405B9054FC90458A039F"/>
  </w:style>
  <w:style w:type="paragraph" w:customStyle="1" w:styleId="9AE8280076DC4726833A5FCC6CF75FE1">
    <w:name w:val="9AE8280076DC4726833A5FCC6CF75FE1"/>
    <w:rsid w:val="00583203"/>
  </w:style>
  <w:style w:type="paragraph" w:customStyle="1" w:styleId="B7B9BD82A2C94EF4B72EB3AE85859E56">
    <w:name w:val="B7B9BD82A2C94EF4B72EB3AE85859E56"/>
    <w:rsid w:val="00583203"/>
  </w:style>
  <w:style w:type="paragraph" w:customStyle="1" w:styleId="375B43DC68474EFB9E06AC9A6F306E9F">
    <w:name w:val="375B43DC68474EFB9E06AC9A6F306E9F"/>
    <w:rsid w:val="00583203"/>
  </w:style>
  <w:style w:type="paragraph" w:customStyle="1" w:styleId="8EE37D5B0D01490ABFB86E18D1705861">
    <w:name w:val="8EE37D5B0D01490ABFB86E18D1705861"/>
    <w:rsid w:val="00583203"/>
  </w:style>
  <w:style w:type="paragraph" w:customStyle="1" w:styleId="9B45788BA3C0442FB93D0B8F1EF81C91">
    <w:name w:val="9B45788BA3C0442FB93D0B8F1EF81C91"/>
    <w:rsid w:val="0058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B7132B-2627-448E-BEA7-4E2EDF58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30</cp:revision>
  <dcterms:created xsi:type="dcterms:W3CDTF">2015-03-30T04:32:00Z</dcterms:created>
  <dcterms:modified xsi:type="dcterms:W3CDTF">2015-06-10T12:43:00Z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