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E090B" w14:textId="77777777" w:rsidR="00013B29" w:rsidRDefault="008166E1">
      <w:pPr>
        <w:pStyle w:val="Title"/>
      </w:pPr>
      <w:sdt>
        <w:sdtPr>
          <w:alias w:val="Your Name"/>
          <w:tag w:val=""/>
          <w:id w:val="1246310863"/>
          <w:placeholder>
            <w:docPart w:val="E58724A673FA934397FAD0242031766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D3874">
            <w:t>Matthew Zhan</w:t>
          </w:r>
        </w:sdtContent>
      </w:sdt>
    </w:p>
    <w:p w14:paraId="65FDDF6F" w14:textId="77777777" w:rsidR="00013B29" w:rsidRDefault="008166E1">
      <w:sdt>
        <w:sdtPr>
          <w:alias w:val="Address"/>
          <w:tag w:val=""/>
          <w:id w:val="-593780209"/>
          <w:placeholder>
            <w:docPart w:val="CD2B5DDB9AFD1440B44F999923179889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6D3874">
            <w:t>3106 Duval Street APT 304, Austin, TX 78705</w:t>
          </w:r>
        </w:sdtContent>
      </w:sdt>
      <w:r w:rsidR="003B3399">
        <w:t> | </w:t>
      </w:r>
      <w:sdt>
        <w:sdtPr>
          <w:alias w:val="Telephone"/>
          <w:tag w:val=""/>
          <w:id w:val="-1416317146"/>
          <w:placeholder>
            <w:docPart w:val="72306FEDE5A7354FBCDE525DE665B9E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D3874">
            <w:t>512-577-7517</w:t>
          </w:r>
        </w:sdtContent>
      </w:sdt>
      <w:r w:rsidR="003B3399">
        <w:t> | </w:t>
      </w:r>
      <w:sdt>
        <w:sdtPr>
          <w:alias w:val="Email"/>
          <w:tag w:val=""/>
          <w:id w:val="-391963670"/>
          <w:placeholder>
            <w:docPart w:val="20D5B86D12E2354883B8A05AE71935B9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D3874">
            <w:t>matthewzhan@utexas.edu</w:t>
          </w:r>
        </w:sdtContent>
      </w:sdt>
    </w:p>
    <w:sdt>
      <w:sdtPr>
        <w:id w:val="-352877473"/>
        <w:placeholder>
          <w:docPart w:val="270A8A6EF5708040BCADBBC96421F334"/>
        </w:placeholder>
        <w:date w:fullDate="2015-10-25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7718981" w14:textId="50D44A58" w:rsidR="00013B29" w:rsidRDefault="00FA0459">
          <w:pPr>
            <w:pStyle w:val="Date"/>
          </w:pPr>
          <w:r>
            <w:t>October 25, 2015</w:t>
          </w:r>
        </w:p>
      </w:sdtContent>
    </w:sdt>
    <w:sdt>
      <w:sdtPr>
        <w:id w:val="1366563885"/>
        <w:placeholder>
          <w:docPart w:val="8481E6E211A8CB47A19AF9A07898B31E"/>
        </w:placeholder>
        <w:temporary/>
        <w:showingPlcHdr/>
        <w15:appearance w15:val="hidden"/>
      </w:sdtPr>
      <w:sdtEndPr/>
      <w:sdtContent>
        <w:p w14:paraId="39B4EE15" w14:textId="77777777" w:rsidR="00013B29" w:rsidRDefault="003B3399">
          <w:pPr>
            <w:pStyle w:val="Address"/>
          </w:pPr>
          <w:r>
            <w:t>[Recipient Name]</w:t>
          </w:r>
          <w:r>
            <w:br/>
            <w:t>[Title]</w:t>
          </w:r>
          <w:r>
            <w:br/>
            <w:t>[Company]</w:t>
          </w:r>
          <w:r>
            <w:br/>
            <w:t>[Address}</w:t>
          </w:r>
          <w:r>
            <w:br/>
            <w:t>[City, ST  ZIP Code]</w:t>
          </w:r>
        </w:p>
      </w:sdtContent>
    </w:sdt>
    <w:p w14:paraId="6D1E7BC2" w14:textId="77777777" w:rsidR="00013B29" w:rsidRDefault="003B3399">
      <w:pPr>
        <w:pStyle w:val="Salutation"/>
      </w:pPr>
      <w:r>
        <w:t xml:space="preserve">Dear </w:t>
      </w:r>
      <w:sdt>
        <w:sdtPr>
          <w:id w:val="528535366"/>
          <w:placeholder>
            <w:docPart w:val="B14406443ABFC44EA159E6F2EC1ADDD2"/>
          </w:placeholder>
          <w:temporary/>
          <w:showingPlcHdr/>
          <w15:appearance w15:val="hidden"/>
          <w:text/>
        </w:sdtPr>
        <w:sdtEndPr/>
        <w:sdtContent>
          <w:r>
            <w:t>[Recipient]</w:t>
          </w:r>
        </w:sdtContent>
      </w:sdt>
      <w:r>
        <w:t>:</w:t>
      </w:r>
    </w:p>
    <w:p w14:paraId="457EC367" w14:textId="297DAEA5" w:rsidR="00013B29" w:rsidRDefault="00E8181E">
      <w:r>
        <w:t xml:space="preserve">I am a senior Electrical and Computer Engineering </w:t>
      </w:r>
      <w:r w:rsidR="002B6B89">
        <w:t>studying</w:t>
      </w:r>
      <w:r>
        <w:t xml:space="preserve"> at the University of Texas at Austin. </w:t>
      </w:r>
      <w:r w:rsidR="006D3874">
        <w:t>I am excited to apply for [job title]. [Company] has become a leader in the [</w:t>
      </w:r>
      <w:r>
        <w:t>blank</w:t>
      </w:r>
      <w:r w:rsidR="006D3874">
        <w:t>] industry by always focusing on [</w:t>
      </w:r>
      <w:r>
        <w:t>blank</w:t>
      </w:r>
      <w:r w:rsidR="006D3874">
        <w:t xml:space="preserve">]—whether </w:t>
      </w:r>
      <w:r w:rsidR="00634A0F">
        <w:t>they are</w:t>
      </w:r>
      <w:r w:rsidR="006D3874">
        <w:t xml:space="preserve"> huge [</w:t>
      </w:r>
      <w:r>
        <w:t>blank</w:t>
      </w:r>
      <w:r w:rsidR="006D3874">
        <w:t>] or local [</w:t>
      </w:r>
      <w:r>
        <w:t>blank</w:t>
      </w:r>
      <w:r w:rsidR="006D3874">
        <w:t xml:space="preserve">]. Your commitment to customer satisfaction is something </w:t>
      </w:r>
      <w:r w:rsidR="00634A0F">
        <w:t>I have</w:t>
      </w:r>
      <w:r w:rsidR="006D3874">
        <w:t xml:space="preserve"> always strived for in my own career. </w:t>
      </w:r>
      <w:r w:rsidR="00634A0F">
        <w:t>I would</w:t>
      </w:r>
      <w:r w:rsidR="006D3874">
        <w:t xml:space="preserve"> love to bring this dedication, along with my relevant skills and experience, to your award-winning company.</w:t>
      </w:r>
    </w:p>
    <w:p w14:paraId="2B5FBD54" w14:textId="62FBAFB0" w:rsidR="00634A0F" w:rsidRDefault="00634A0F" w:rsidP="00634A0F">
      <w:r>
        <w:t>During the summer, I interned at Polycom in Austin. As a software engineer intern, I developed a program for creating hierarchical st</w:t>
      </w:r>
      <w:r w:rsidR="00876226">
        <w:t>ate machines with a function to port designs</w:t>
      </w:r>
      <w:r w:rsidR="00C95AB2">
        <w:t xml:space="preserve"> directly to C++ classes. Taking the lead for this project </w:t>
      </w:r>
      <w:r>
        <w:t xml:space="preserve">was challenging, as it was a resurrected </w:t>
      </w:r>
      <w:r w:rsidR="00C95AB2">
        <w:t>program</w:t>
      </w:r>
      <w:r>
        <w:t xml:space="preserve"> with little documentation. However,</w:t>
      </w:r>
      <w:r w:rsidR="00062846">
        <w:t xml:space="preserve"> I adapted to my new role</w:t>
      </w:r>
      <w:r>
        <w:t xml:space="preserve"> through the help of others and my ability to</w:t>
      </w:r>
      <w:r w:rsidR="00062846">
        <w:t xml:space="preserve"> quickly learn and apply new skills.</w:t>
      </w:r>
      <w:r>
        <w:t xml:space="preserve"> </w:t>
      </w:r>
      <w:r w:rsidR="00062846">
        <w:t xml:space="preserve">After one month, I </w:t>
      </w:r>
      <w:r>
        <w:t>deployed a functional program with detailed</w:t>
      </w:r>
      <w:r w:rsidR="00062846">
        <w:t xml:space="preserve"> user documentation.</w:t>
      </w:r>
    </w:p>
    <w:p w14:paraId="537F74FC" w14:textId="55A1B985" w:rsidR="00337E66" w:rsidRDefault="00E8181E">
      <w:r>
        <w:t>With my time at</w:t>
      </w:r>
      <w:r w:rsidR="00945D63">
        <w:t xml:space="preserve"> Polycom, I learned to flourish in an initially foreign environment. I </w:t>
      </w:r>
      <w:r w:rsidR="00826287">
        <w:t>adjusted well to</w:t>
      </w:r>
      <w:r w:rsidR="00945D63">
        <w:t xml:space="preserve"> the responsibilities </w:t>
      </w:r>
      <w:r w:rsidR="00826287">
        <w:t xml:space="preserve">of independently developing </w:t>
      </w:r>
      <w:r w:rsidR="00945D63">
        <w:t xml:space="preserve">the program, </w:t>
      </w:r>
      <w:r w:rsidR="00337E66">
        <w:t>consulting</w:t>
      </w:r>
      <w:r w:rsidR="00945D63">
        <w:t xml:space="preserve"> end-users </w:t>
      </w:r>
      <w:r w:rsidR="00826287">
        <w:t>for</w:t>
      </w:r>
      <w:r w:rsidR="00945D63">
        <w:t xml:space="preserve"> fix</w:t>
      </w:r>
      <w:r w:rsidR="00826287">
        <w:t xml:space="preserve">ing bugs and </w:t>
      </w:r>
      <w:r>
        <w:t xml:space="preserve">designing </w:t>
      </w:r>
      <w:r w:rsidR="00826287">
        <w:t>new features</w:t>
      </w:r>
      <w:r w:rsidR="00945D63">
        <w:t xml:space="preserve">, and </w:t>
      </w:r>
      <w:r w:rsidR="00337E66">
        <w:t>participating</w:t>
      </w:r>
      <w:r w:rsidR="00945D63">
        <w:t xml:space="preserve"> in meetings to </w:t>
      </w:r>
      <w:r>
        <w:t>discuss the project and evolving its requirements</w:t>
      </w:r>
      <w:r w:rsidR="00826287">
        <w:t>. My</w:t>
      </w:r>
      <w:r w:rsidR="00337E66">
        <w:t xml:space="preserve"> </w:t>
      </w:r>
      <w:r w:rsidR="005D252F">
        <w:t xml:space="preserve">summer </w:t>
      </w:r>
      <w:r w:rsidR="00826287">
        <w:t>concluded</w:t>
      </w:r>
      <w:r w:rsidR="00945D63">
        <w:t xml:space="preserve"> with a </w:t>
      </w:r>
      <w:r w:rsidR="00337E66">
        <w:t xml:space="preserve">company-wide Polycom tech talk, which was a presentation </w:t>
      </w:r>
      <w:r w:rsidR="00945D63">
        <w:t>of the pr</w:t>
      </w:r>
      <w:r w:rsidR="00826287">
        <w:t>oject and its benefits within the company.</w:t>
      </w:r>
      <w:r w:rsidR="005D252F">
        <w:t xml:space="preserve"> </w:t>
      </w:r>
      <w:r w:rsidR="00337E66">
        <w:t xml:space="preserve">As a software engineer on your development teams, I would apply this </w:t>
      </w:r>
      <w:r w:rsidR="005D252F">
        <w:t>knowledge to ensure we deliver innovative solutions for our users</w:t>
      </w:r>
      <w:r w:rsidR="00634A0F">
        <w:t xml:space="preserve"> by</w:t>
      </w:r>
      <w:r w:rsidR="005D252F">
        <w:t xml:space="preserve"> using disciplined software engineering </w:t>
      </w:r>
      <w:r>
        <w:t>practices</w:t>
      </w:r>
      <w:r w:rsidR="005D252F">
        <w:t>.</w:t>
      </w:r>
    </w:p>
    <w:p w14:paraId="31FA87E2" w14:textId="1CFA4A08" w:rsidR="005D252F" w:rsidRDefault="00D20768">
      <w:r>
        <w:t>I would appreciate the opportunity to discuss how m</w:t>
      </w:r>
      <w:r w:rsidR="005D252F">
        <w:t>y background in software engineering, combined with my passion for your company and this role, would make me uniquely qualified to tackle [specific responsibility]</w:t>
      </w:r>
      <w:r>
        <w:t xml:space="preserve">. </w:t>
      </w:r>
      <w:r w:rsidR="00E8181E">
        <w:t>If you have any questions, please feel free to</w:t>
      </w:r>
      <w:r>
        <w:t xml:space="preserve"> contact me at </w:t>
      </w:r>
      <w:hyperlink r:id="rId12" w:history="1">
        <w:r w:rsidRPr="00596B72">
          <w:rPr>
            <w:rStyle w:val="Hyperlink"/>
          </w:rPr>
          <w:t>matthewzhan@utexas.edu</w:t>
        </w:r>
      </w:hyperlink>
      <w:r>
        <w:t xml:space="preserve"> or (512)-577-7517.</w:t>
      </w:r>
    </w:p>
    <w:p w14:paraId="14ACCC39" w14:textId="77777777" w:rsidR="00013B29" w:rsidRDefault="003B3399">
      <w:pPr>
        <w:pStyle w:val="Closing"/>
      </w:pPr>
      <w:r>
        <w:t>Sincerely,</w:t>
      </w:r>
    </w:p>
    <w:sdt>
      <w:sdtPr>
        <w:alias w:val="Your Name"/>
        <w:tag w:val=""/>
        <w:id w:val="875813424"/>
        <w:placeholder>
          <w:docPart w:val="E58724A673FA934397FAD0242031766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328CB666" w14:textId="5B3E2791" w:rsidR="00C420EF" w:rsidRDefault="006D3874">
          <w:pPr>
            <w:pStyle w:val="Signature"/>
          </w:pPr>
          <w:r>
            <w:t>Matthew Zhan</w:t>
          </w:r>
        </w:p>
      </w:sdtContent>
    </w:sdt>
    <w:sectPr w:rsidR="00C420EF">
      <w:footerReference w:type="default" r:id="rId13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B9795" w14:textId="77777777" w:rsidR="008166E1" w:rsidRDefault="008166E1">
      <w:r>
        <w:separator/>
      </w:r>
    </w:p>
    <w:p w14:paraId="36C31C00" w14:textId="77777777" w:rsidR="008166E1" w:rsidRDefault="008166E1"/>
  </w:endnote>
  <w:endnote w:type="continuationSeparator" w:id="0">
    <w:p w14:paraId="457D9FB1" w14:textId="77777777" w:rsidR="008166E1" w:rsidRDefault="008166E1">
      <w:r>
        <w:continuationSeparator/>
      </w:r>
    </w:p>
    <w:p w14:paraId="7F6425D5" w14:textId="77777777" w:rsidR="008166E1" w:rsidRDefault="008166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AA14C" w14:textId="77777777" w:rsidR="00013B29" w:rsidRDefault="003B339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9D158" w14:textId="77777777" w:rsidR="008166E1" w:rsidRDefault="008166E1">
      <w:r>
        <w:separator/>
      </w:r>
    </w:p>
    <w:p w14:paraId="7C710DBC" w14:textId="77777777" w:rsidR="008166E1" w:rsidRDefault="008166E1"/>
  </w:footnote>
  <w:footnote w:type="continuationSeparator" w:id="0">
    <w:p w14:paraId="705B9AE3" w14:textId="77777777" w:rsidR="008166E1" w:rsidRDefault="008166E1">
      <w:r>
        <w:continuationSeparator/>
      </w:r>
    </w:p>
    <w:p w14:paraId="0551ED74" w14:textId="77777777" w:rsidR="008166E1" w:rsidRDefault="008166E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74"/>
    <w:rsid w:val="00013B29"/>
    <w:rsid w:val="00062846"/>
    <w:rsid w:val="000C6081"/>
    <w:rsid w:val="002A3845"/>
    <w:rsid w:val="002B6B89"/>
    <w:rsid w:val="00337E66"/>
    <w:rsid w:val="003B3399"/>
    <w:rsid w:val="005D252F"/>
    <w:rsid w:val="00634A0F"/>
    <w:rsid w:val="006622F0"/>
    <w:rsid w:val="006D3874"/>
    <w:rsid w:val="008166E1"/>
    <w:rsid w:val="00826287"/>
    <w:rsid w:val="00876226"/>
    <w:rsid w:val="00945D63"/>
    <w:rsid w:val="00C420EF"/>
    <w:rsid w:val="00C95AB2"/>
    <w:rsid w:val="00D20768"/>
    <w:rsid w:val="00E8181E"/>
    <w:rsid w:val="00FA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A5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D143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4D143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4D1434" w:themeColor="accent1"/>
      </w:pBdr>
      <w:spacing w:after="120"/>
      <w:contextualSpacing/>
    </w:pPr>
    <w:rPr>
      <w:rFonts w:asciiTheme="majorHAnsi" w:eastAsiaTheme="majorEastAsia" w:hAnsiTheme="majorHAnsi" w:cstheme="majorBidi"/>
      <w:color w:val="4D143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4D143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4D143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4D1434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D143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D1434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D20768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tthewzhan@utexas.ed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8724A673FA934397FAD02420317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51E90-8FC1-1341-A825-54344AF93435}"/>
      </w:docPartPr>
      <w:docPartBody>
        <w:p w:rsidR="00A34D44" w:rsidRDefault="00FF2049">
          <w:pPr>
            <w:pStyle w:val="E58724A673FA934397FAD02420317662"/>
          </w:pPr>
          <w:r>
            <w:t>[Your Name]</w:t>
          </w:r>
        </w:p>
      </w:docPartBody>
    </w:docPart>
    <w:docPart>
      <w:docPartPr>
        <w:name w:val="CD2B5DDB9AFD1440B44F999923179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20554-4C2B-4F45-8014-C1A520BBBF8B}"/>
      </w:docPartPr>
      <w:docPartBody>
        <w:p w:rsidR="00A34D44" w:rsidRDefault="00FF2049">
          <w:pPr>
            <w:pStyle w:val="CD2B5DDB9AFD1440B44F999923179889"/>
          </w:pPr>
          <w:r>
            <w:t>[Address, City, ST  ZIP Code]</w:t>
          </w:r>
        </w:p>
      </w:docPartBody>
    </w:docPart>
    <w:docPart>
      <w:docPartPr>
        <w:name w:val="72306FEDE5A7354FBCDE525DE665B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20B0-2ABE-AC49-87C4-A3A8EB94203C}"/>
      </w:docPartPr>
      <w:docPartBody>
        <w:p w:rsidR="00A34D44" w:rsidRDefault="00FF2049">
          <w:pPr>
            <w:pStyle w:val="72306FEDE5A7354FBCDE525DE665B9E9"/>
          </w:pPr>
          <w:r>
            <w:t>[Telephone]</w:t>
          </w:r>
        </w:p>
      </w:docPartBody>
    </w:docPart>
    <w:docPart>
      <w:docPartPr>
        <w:name w:val="20D5B86D12E2354883B8A05AE7193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4845-8DB1-744B-A006-FC4F47A33F16}"/>
      </w:docPartPr>
      <w:docPartBody>
        <w:p w:rsidR="00A34D44" w:rsidRDefault="00FF2049">
          <w:pPr>
            <w:pStyle w:val="20D5B86D12E2354883B8A05AE71935B9"/>
          </w:pPr>
          <w:r>
            <w:t>[Email]</w:t>
          </w:r>
        </w:p>
      </w:docPartBody>
    </w:docPart>
    <w:docPart>
      <w:docPartPr>
        <w:name w:val="270A8A6EF5708040BCADBBC96421F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31B36-EBE9-EC4E-A473-B16562BEE2DC}"/>
      </w:docPartPr>
      <w:docPartBody>
        <w:p w:rsidR="00A34D44" w:rsidRDefault="00FF2049">
          <w:pPr>
            <w:pStyle w:val="270A8A6EF5708040BCADBBC96421F334"/>
          </w:pPr>
          <w:r>
            <w:t>[Date]</w:t>
          </w:r>
        </w:p>
      </w:docPartBody>
    </w:docPart>
    <w:docPart>
      <w:docPartPr>
        <w:name w:val="8481E6E211A8CB47A19AF9A07898B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5E991-6618-F34F-981D-E4019D327E71}"/>
      </w:docPartPr>
      <w:docPartBody>
        <w:p w:rsidR="00A34D44" w:rsidRDefault="00FF2049">
          <w:pPr>
            <w:pStyle w:val="8481E6E211A8CB47A19AF9A07898B31E"/>
          </w:pPr>
          <w:r>
            <w:t>[Recipient Name]</w:t>
          </w:r>
          <w:r>
            <w:br/>
            <w:t>[Title]</w:t>
          </w:r>
          <w:r>
            <w:br/>
            <w:t>[Company]</w:t>
          </w:r>
          <w:r>
            <w:br/>
            <w:t>[Address}</w:t>
          </w:r>
          <w:r>
            <w:br/>
            <w:t>[City, ST  ZIP Code]</w:t>
          </w:r>
        </w:p>
      </w:docPartBody>
    </w:docPart>
    <w:docPart>
      <w:docPartPr>
        <w:name w:val="B14406443ABFC44EA159E6F2EC1AD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51C20-3BC0-EB41-A10B-028D9884DD5B}"/>
      </w:docPartPr>
      <w:docPartBody>
        <w:p w:rsidR="00A34D44" w:rsidRDefault="00FF2049">
          <w:pPr>
            <w:pStyle w:val="B14406443ABFC44EA159E6F2EC1ADDD2"/>
          </w:pPr>
          <w:r>
            <w:rPr>
              <w:b/>
              <w:bCs/>
            </w:rPr>
            <w:t>[Recipient]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049"/>
    <w:rsid w:val="000B3728"/>
    <w:rsid w:val="006E67BC"/>
    <w:rsid w:val="00A34D44"/>
    <w:rsid w:val="00E80BAA"/>
    <w:rsid w:val="00FF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8724A673FA934397FAD02420317662">
    <w:name w:val="E58724A673FA934397FAD02420317662"/>
  </w:style>
  <w:style w:type="paragraph" w:customStyle="1" w:styleId="CD2B5DDB9AFD1440B44F999923179889">
    <w:name w:val="CD2B5DDB9AFD1440B44F999923179889"/>
  </w:style>
  <w:style w:type="paragraph" w:customStyle="1" w:styleId="72306FEDE5A7354FBCDE525DE665B9E9">
    <w:name w:val="72306FEDE5A7354FBCDE525DE665B9E9"/>
  </w:style>
  <w:style w:type="paragraph" w:customStyle="1" w:styleId="20D5B86D12E2354883B8A05AE71935B9">
    <w:name w:val="20D5B86D12E2354883B8A05AE71935B9"/>
  </w:style>
  <w:style w:type="paragraph" w:customStyle="1" w:styleId="270A8A6EF5708040BCADBBC96421F334">
    <w:name w:val="270A8A6EF5708040BCADBBC96421F334"/>
  </w:style>
  <w:style w:type="paragraph" w:customStyle="1" w:styleId="8481E6E211A8CB47A19AF9A07898B31E">
    <w:name w:val="8481E6E211A8CB47A19AF9A07898B31E"/>
  </w:style>
  <w:style w:type="paragraph" w:customStyle="1" w:styleId="B14406443ABFC44EA159E6F2EC1ADDD2">
    <w:name w:val="B14406443ABFC44EA159E6F2EC1AD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resum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3106 Duval Street APT 304, Austin, TX 78705</CompanyAddress>
  <CompanyPhone>512-577-7517</CompanyPhone>
  <CompanyFax/>
  <CompanyEmail>matthewzhan@utexas.edu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pre-formatted template to write a professional cover letter to go with your resume. Change the color using built-in Word themes, which you can find on the ribbon.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842301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2012-06-12T09:51:00+00:00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1579423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Templates_Release15</TermName>
          <TermId xmlns="http://schemas.microsoft.com/office/infopath/2007/PartnerControls">b1fd5811-3f3d-4639-b3ad-a29d0050f2f8</TermId>
        </TermInfo>
      </Terms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TP102919494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9F9300-0A82-4B07-A6B0-4FE30200BC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B4A2CC-581A-478D-9DD9-24E8A84138BB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D3191A80-B743-470E-A487-E64EC820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59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Zhan</dc:creator>
  <cp:lastModifiedBy>Microsoft account</cp:lastModifiedBy>
  <cp:revision>12</cp:revision>
  <dcterms:created xsi:type="dcterms:W3CDTF">2015-10-13T20:56:00Z</dcterms:created>
  <dcterms:modified xsi:type="dcterms:W3CDTF">2015-10-25T07:35:00Z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