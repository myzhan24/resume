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37675D" w14:paraId="6C331D5A" w14:textId="77777777">
        <w:tc>
          <w:tcPr>
            <w:tcW w:w="2070" w:type="dxa"/>
          </w:tcPr>
          <w:p w14:paraId="0E90ED6A" w14:textId="77777777" w:rsidR="0037675D" w:rsidRDefault="0037675D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14:paraId="68F0A398" w14:textId="77777777" w:rsidR="0037675D" w:rsidRDefault="008E24F8">
            <w:pPr>
              <w:pStyle w:val="Name"/>
            </w:pPr>
            <w:sdt>
              <w:sdtPr>
                <w:alias w:val="Your Name"/>
                <w:tag w:val=""/>
                <w:id w:val="1197042864"/>
                <w:placeholder>
                  <w:docPart w:val="2E5585311C7A4683A5F71B4524B7EEBA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870A3B">
                  <w:t>Matthew Zhan</w:t>
                </w:r>
              </w:sdtContent>
            </w:sdt>
          </w:p>
          <w:p w14:paraId="72C0DEE0" w14:textId="77777777" w:rsidR="0037675D" w:rsidRDefault="00870A3B" w:rsidP="00870A3B">
            <w:pPr>
              <w:pStyle w:val="NoSpacing"/>
            </w:pPr>
            <w:r>
              <w:t>3106 Duval St. Apt 304, Austin, TX 78705</w:t>
            </w:r>
            <w:r w:rsidR="002C4148">
              <w:t>  </w:t>
            </w:r>
            <w:r w:rsidR="002C4148">
              <w:rPr>
                <w:rStyle w:val="Emphasis"/>
              </w:rPr>
              <w:t>|</w:t>
            </w:r>
            <w:r w:rsidR="002C4148">
              <w:t> </w:t>
            </w:r>
            <w:r w:rsidR="002C4148">
              <w:rPr>
                <w:kern w:val="20"/>
              </w:rPr>
              <w:t> </w:t>
            </w:r>
            <w:r>
              <w:t>matthewzhan@utexas.edu</w:t>
            </w:r>
            <w:r w:rsidR="002C4148">
              <w:t>  </w:t>
            </w:r>
            <w:r w:rsidR="002C4148">
              <w:rPr>
                <w:rStyle w:val="Emphasis"/>
              </w:rPr>
              <w:t>|</w:t>
            </w:r>
            <w:r w:rsidR="002C4148">
              <w:t>  </w:t>
            </w:r>
            <w:r>
              <w:t>512-577-7517</w:t>
            </w:r>
          </w:p>
        </w:tc>
      </w:tr>
      <w:tr w:rsidR="0037675D" w14:paraId="2188945C" w14:textId="77777777">
        <w:tc>
          <w:tcPr>
            <w:tcW w:w="2070" w:type="dxa"/>
          </w:tcPr>
          <w:p w14:paraId="7FF9E7C6" w14:textId="77777777" w:rsidR="0037675D" w:rsidRDefault="002C4148">
            <w:pPr>
              <w:pStyle w:val="Heading1"/>
            </w:pPr>
            <w:r>
              <w:t>Objective</w:t>
            </w:r>
          </w:p>
        </w:tc>
        <w:tc>
          <w:tcPr>
            <w:tcW w:w="7650" w:type="dxa"/>
          </w:tcPr>
          <w:p w14:paraId="313D8E4B" w14:textId="77777777" w:rsidR="0037675D" w:rsidRDefault="00870A3B" w:rsidP="00870A3B">
            <w:r>
              <w:t>Full-time position as a Software Engineer</w:t>
            </w:r>
          </w:p>
        </w:tc>
      </w:tr>
      <w:tr w:rsidR="0037675D" w14:paraId="35D46A1E" w14:textId="77777777">
        <w:tc>
          <w:tcPr>
            <w:tcW w:w="2070" w:type="dxa"/>
          </w:tcPr>
          <w:p w14:paraId="0FB06158" w14:textId="77777777" w:rsidR="0037675D" w:rsidRDefault="002C4148">
            <w:pPr>
              <w:pStyle w:val="Heading1"/>
            </w:pPr>
            <w:r>
              <w:t>Skills &amp; Abilities</w:t>
            </w:r>
          </w:p>
        </w:tc>
        <w:tc>
          <w:tcPr>
            <w:tcW w:w="7650" w:type="dxa"/>
          </w:tcPr>
          <w:p w14:paraId="7C93313A" w14:textId="77777777" w:rsidR="00967128" w:rsidRDefault="001D0463" w:rsidP="00D821A2">
            <w:r>
              <w:t>Proficient in Java with over seven years of experience</w:t>
            </w:r>
            <w:r w:rsidR="00712D39">
              <w:br/>
            </w:r>
            <w:r>
              <w:t xml:space="preserve">Significant </w:t>
            </w:r>
            <w:r w:rsidR="00712D39">
              <w:t xml:space="preserve">experience with C++ </w:t>
            </w:r>
            <w:r>
              <w:t>and Qt</w:t>
            </w:r>
            <w:r w:rsidR="00712D39">
              <w:br/>
            </w:r>
            <w:r>
              <w:t>Familiar</w:t>
            </w:r>
            <w:r w:rsidR="00712D39">
              <w:t xml:space="preserve"> </w:t>
            </w:r>
            <w:r>
              <w:t xml:space="preserve">with C, </w:t>
            </w:r>
            <w:r w:rsidR="00712D39">
              <w:t>ARM embedded systems</w:t>
            </w:r>
            <w:r>
              <w:t xml:space="preserve">, </w:t>
            </w:r>
            <w:r w:rsidR="00D821A2">
              <w:t>MySQL, and Assembly language</w:t>
            </w:r>
            <w:r w:rsidR="00712D39">
              <w:br/>
              <w:t xml:space="preserve">2D </w:t>
            </w:r>
            <w:r>
              <w:t xml:space="preserve">graphics and </w:t>
            </w:r>
            <w:r w:rsidR="0065773C">
              <w:t>G</w:t>
            </w:r>
            <w:r>
              <w:t>UI programming specialist</w:t>
            </w:r>
            <w:r>
              <w:br/>
              <w:t>App development, Kepler Orbit on iOS</w:t>
            </w:r>
          </w:p>
        </w:tc>
      </w:tr>
      <w:tr w:rsidR="0037675D" w14:paraId="3A29E78B" w14:textId="77777777">
        <w:tc>
          <w:tcPr>
            <w:tcW w:w="2070" w:type="dxa"/>
          </w:tcPr>
          <w:p w14:paraId="30F7D80B" w14:textId="77777777" w:rsidR="0037675D" w:rsidRDefault="002C4148">
            <w:pPr>
              <w:pStyle w:val="Heading1"/>
            </w:pPr>
            <w:r>
              <w:t>Experience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A18518CB7F7948E88EF9724145C45152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14:paraId="2F27DAFD" w14:textId="77777777" w:rsidR="0037675D" w:rsidRDefault="00870A3B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Intern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 w:rsidR="002C4148">
                      <w:t xml:space="preserve"> </w:t>
                    </w:r>
                    <w:r>
                      <w:t>polycom</w:t>
                    </w:r>
                  </w:p>
                  <w:p w14:paraId="2708F035" w14:textId="77777777" w:rsidR="00870A3B" w:rsidRPr="00870A3B" w:rsidRDefault="00870A3B" w:rsidP="00870A3B">
                    <w:pPr>
                      <w:pStyle w:val="Heading3"/>
                    </w:pPr>
                    <w:r>
                      <w:t>july 2015 – october 2015 | Austin, tx</w:t>
                    </w:r>
                  </w:p>
                  <w:p w14:paraId="1CF3E1FF" w14:textId="77777777" w:rsidR="00870A3B" w:rsidRDefault="00870A3B" w:rsidP="00870A3B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 xml:space="preserve">Accelerated the designing and implementation of automated </w:t>
                    </w:r>
                    <w:r w:rsidR="00031ADA">
                      <w:t xml:space="preserve">software </w:t>
                    </w:r>
                    <w:r>
                      <w:t>testing by developin</w:t>
                    </w:r>
                    <w:r w:rsidR="00031ADA">
                      <w:t>g a GUI state machine editor equipped with a</w:t>
                    </w:r>
                    <w:r>
                      <w:t xml:space="preserve"> code generator</w:t>
                    </w:r>
                  </w:p>
                  <w:p w14:paraId="5331A4B7" w14:textId="184676BF" w:rsidR="006F20FE" w:rsidRDefault="00CE6F9C" w:rsidP="00870A3B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Quickly deployed a high-</w:t>
                    </w:r>
                    <w:r w:rsidR="00870A3B">
                      <w:t>impact,</w:t>
                    </w:r>
                    <w:r>
                      <w:t xml:space="preserve"> </w:t>
                    </w:r>
                    <w:r w:rsidR="005E5334">
                      <w:t xml:space="preserve">user-friendly </w:t>
                    </w:r>
                    <w:r w:rsidR="00870A3B">
                      <w:t>program thro</w:t>
                    </w:r>
                    <w:r w:rsidR="00031ADA">
                      <w:t>ugh rapidly adapting requirements acquired through consultations and regular meetings</w:t>
                    </w:r>
                  </w:p>
                  <w:p w14:paraId="3288D959" w14:textId="7CF75784" w:rsidR="006F20FE" w:rsidRPr="006F20FE" w:rsidRDefault="006F20FE" w:rsidP="006F20FE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Independe</w:t>
                    </w:r>
                    <w:r w:rsidR="00031ADA">
                      <w:t xml:space="preserve">ntly developed program features and </w:t>
                    </w:r>
                    <w:r w:rsidR="005F4920">
                      <w:t>designs for</w:t>
                    </w:r>
                    <w:r w:rsidR="00031ADA">
                      <w:t xml:space="preserve"> </w:t>
                    </w:r>
                    <w:r w:rsidR="005F4920">
                      <w:t xml:space="preserve">significantly increased </w:t>
                    </w:r>
                    <w:r w:rsidR="00031ADA">
                      <w:t>usability, utility, and visual clarity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A18518CB7F7948E88EF9724145C45152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14:paraId="4706EF24" w14:textId="74D32799" w:rsidR="0037675D" w:rsidRDefault="00870A3B" w:rsidP="006F20FE">
                    <w:pPr>
                      <w:pStyle w:val="Heading2"/>
                    </w:pPr>
                    <w:r>
                      <w:rPr>
                        <w:rStyle w:val="Strong"/>
                      </w:rPr>
                      <w:t>intern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 w:rsidR="002C4148">
                      <w:t xml:space="preserve"> </w:t>
                    </w:r>
                    <w:r w:rsidR="005F4920">
                      <w:t xml:space="preserve">National science foundation </w:t>
                    </w:r>
                    <w:r>
                      <w:t>spatiotemporal innovation center</w:t>
                    </w:r>
                  </w:p>
                  <w:p w14:paraId="701120AD" w14:textId="77777777" w:rsidR="002D1547" w:rsidRDefault="00870A3B">
                    <w:pPr>
                      <w:pStyle w:val="Heading3"/>
                    </w:pPr>
                    <w:r>
                      <w:t>june 2014 – august 2014 | george mason university, fairfax, va</w:t>
                    </w:r>
                  </w:p>
                  <w:p w14:paraId="5C1F7C90" w14:textId="77777777" w:rsidR="002D1547" w:rsidRDefault="002D1547" w:rsidP="002D1547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Simplified analysis of large, cloud-stored geodata files by developing middleware to read from and quickly render geomaps using interpolation algorithms</w:t>
                    </w:r>
                  </w:p>
                  <w:p w14:paraId="3EFA99EC" w14:textId="77777777" w:rsidR="002D1547" w:rsidRDefault="002D1547" w:rsidP="002D1547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Assessed behavior patterns of app-users using GPS data to profile their movement</w:t>
                    </w:r>
                  </w:p>
                  <w:p w14:paraId="2EEFC502" w14:textId="77777777" w:rsidR="0037675D" w:rsidRPr="002D1547" w:rsidRDefault="002D1547" w:rsidP="002D1547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Accelerated development progress by regularly exchanging critique in meetings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764725409"/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3F65A223" w14:textId="77777777" w:rsidR="00870A3B" w:rsidRDefault="00870A3B" w:rsidP="00CE6F9C">
                    <w:pPr>
                      <w:pStyle w:val="Heading2"/>
                    </w:pPr>
                    <w:r>
                      <w:rPr>
                        <w:rStyle w:val="Strong"/>
                      </w:rPr>
                      <w:t>tutor</w:t>
                    </w:r>
                    <w:r w:rsidR="00BC3E83">
                      <w:rPr>
                        <w:rStyle w:val="Strong"/>
                      </w:rPr>
                      <w:t xml:space="preserve"> |</w:t>
                    </w:r>
                    <w:r>
                      <w:t xml:space="preserve"> sanger learning center</w:t>
                    </w:r>
                  </w:p>
                  <w:p w14:paraId="3909EC56" w14:textId="77777777" w:rsidR="00870A3B" w:rsidRDefault="00870A3B" w:rsidP="00870A3B">
                    <w:pPr>
                      <w:pStyle w:val="Heading3"/>
                    </w:pPr>
                    <w:r>
                      <w:t>august 2013 – may 2014 | austin, tx</w:t>
                    </w:r>
                  </w:p>
                  <w:p w14:paraId="4CBC6DFE" w14:textId="27D8E9DF" w:rsidR="00CE6F9C" w:rsidRDefault="00CE6F9C" w:rsidP="00CE6F9C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Mentored EE stude</w:t>
                    </w:r>
                    <w:r w:rsidR="00A943C6">
                      <w:t>nts on how to effectively</w:t>
                    </w:r>
                    <w:r w:rsidR="00807B2E">
                      <w:t xml:space="preserve"> approach problems</w:t>
                    </w:r>
                    <w:r w:rsidR="00A943C6">
                      <w:t xml:space="preserve"> </w:t>
                    </w:r>
                    <w:r>
                      <w:t xml:space="preserve">and </w:t>
                    </w:r>
                    <w:bookmarkStart w:id="0" w:name="_GoBack"/>
                    <w:bookmarkEnd w:id="0"/>
                    <w:r w:rsidR="00807B2E">
                      <w:t>learn concepts</w:t>
                    </w:r>
                  </w:p>
                  <w:p w14:paraId="73D47F70" w14:textId="53E43D79" w:rsidR="0037675D" w:rsidRDefault="00CE6F9C" w:rsidP="00807B2E">
                    <w:pPr>
                      <w:pStyle w:val="ListParagraph"/>
                      <w:numPr>
                        <w:ilvl w:val="0"/>
                        <w:numId w:val="3"/>
                      </w:numPr>
                    </w:pPr>
                    <w:r>
                      <w:t>Reduced challenging problems a</w:t>
                    </w:r>
                    <w:r w:rsidR="005E5334">
                      <w:t>s a team of tutors and students,</w:t>
                    </w:r>
                    <w:r>
                      <w:t xml:space="preserve"> collaborating on thorough and simple problem solving strategies</w:t>
                    </w:r>
                  </w:p>
                </w:sdtContent>
              </w:sdt>
            </w:sdtContent>
          </w:sdt>
        </w:tc>
      </w:tr>
      <w:tr w:rsidR="0037675D" w14:paraId="4C58F2D5" w14:textId="77777777">
        <w:tc>
          <w:tcPr>
            <w:tcW w:w="2070" w:type="dxa"/>
          </w:tcPr>
          <w:p w14:paraId="74A4A313" w14:textId="77777777" w:rsidR="0037675D" w:rsidRDefault="002C4148">
            <w:pPr>
              <w:pStyle w:val="Heading1"/>
            </w:pPr>
            <w:r>
              <w:t>Education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A18518CB7F7948E88EF9724145C45152"/>
                  </w:placeholder>
                  <w15:repeatingSectionItem/>
                </w:sdtPr>
                <w:sdtEndPr/>
                <w:sdtContent>
                  <w:p w14:paraId="6B10F919" w14:textId="77777777" w:rsidR="0037675D" w:rsidRDefault="00712D39">
                    <w:pPr>
                      <w:pStyle w:val="Heading2"/>
                    </w:pPr>
                    <w:r>
                      <w:rPr>
                        <w:rStyle w:val="Strong"/>
                      </w:rPr>
                      <w:t>The university of texas at austin</w:t>
                    </w:r>
                  </w:p>
                  <w:p w14:paraId="05313530" w14:textId="77777777" w:rsidR="0037675D" w:rsidRDefault="00712D39">
                    <w:pPr>
                      <w:pStyle w:val="Heading3"/>
                    </w:pPr>
                    <w:r>
                      <w:t>bachelor of science, eletrical engineering, may 2016</w:t>
                    </w:r>
                  </w:p>
                  <w:p w14:paraId="4BD224B7" w14:textId="77777777" w:rsidR="001D0463" w:rsidRDefault="00712D39" w:rsidP="001D0463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GPA: 3.56</w:t>
                    </w:r>
                  </w:p>
                  <w:p w14:paraId="57D755BF" w14:textId="77777777" w:rsidR="001D0463" w:rsidRDefault="001D0463" w:rsidP="001D0463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Member of UT Engineering Honors Program</w:t>
                    </w:r>
                  </w:p>
                  <w:p w14:paraId="7B017559" w14:textId="77777777" w:rsidR="001D0463" w:rsidRDefault="001D0463" w:rsidP="001D0463">
                    <w:pPr>
                      <w:pStyle w:val="ListParagraph"/>
                      <w:numPr>
                        <w:ilvl w:val="0"/>
                        <w:numId w:val="5"/>
                      </w:numPr>
                      <w:spacing w:line="240" w:lineRule="auto"/>
                    </w:pPr>
                    <w:r>
                      <w:t>Recipient of Charles C. and Lula May Wilson Endowed Scholarship Fund</w:t>
                    </w:r>
                    <w:r w:rsidR="005275D2">
                      <w:t>, 2012-2013</w:t>
                    </w:r>
                  </w:p>
                  <w:p w14:paraId="01FFC5EE" w14:textId="7CF1E2C0" w:rsidR="0037675D" w:rsidRDefault="001D0463" w:rsidP="005F4920">
                    <w:pPr>
                      <w:spacing w:line="240" w:lineRule="auto"/>
                    </w:pPr>
                    <w:r>
                      <w:t xml:space="preserve">                                   </w:t>
                    </w:r>
                    <w:r w:rsidRPr="001D0463">
                      <w:rPr>
                        <w:b/>
                      </w:rPr>
                      <w:t>Related Courses</w:t>
                    </w:r>
                    <w:r>
                      <w:rPr>
                        <w:b/>
                      </w:rPr>
                      <w:br/>
                    </w:r>
                    <w:r w:rsidR="00F90D96">
                      <w:t>Algorithms,</w:t>
                    </w:r>
                    <w:r w:rsidR="005F4920">
                      <w:t xml:space="preserve"> Software Design II, </w:t>
                    </w:r>
                    <w:r w:rsidR="00F90D96">
                      <w:t xml:space="preserve">Communications, </w:t>
                    </w:r>
                    <w:r>
                      <w:t>Real-time Operating Systems, Concurrent and Distributed Systems, Computer Architecture, Discrete Math, Digital Logic Design, Differential Equations, Linear Systems and Signals, Probability</w:t>
                    </w:r>
                  </w:p>
                </w:sdtContent>
              </w:sdt>
            </w:sdtContent>
          </w:sdt>
        </w:tc>
      </w:tr>
      <w:tr w:rsidR="0037675D" w14:paraId="5B932E93" w14:textId="77777777">
        <w:tc>
          <w:tcPr>
            <w:tcW w:w="2070" w:type="dxa"/>
          </w:tcPr>
          <w:p w14:paraId="0B68B824" w14:textId="77777777" w:rsidR="0037675D" w:rsidRDefault="002C4148">
            <w:pPr>
              <w:pStyle w:val="Heading1"/>
            </w:pPr>
            <w:r>
              <w:t>References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368215953"/>
                  <w:placeholder>
                    <w:docPart w:val="A18518CB7F7948E88EF9724145C45152"/>
                  </w:placeholder>
                  <w15:color w:val="C0C0C0"/>
                  <w15:repeatingSectionItem/>
                </w:sdtPr>
                <w:sdtEndPr>
                  <w:rPr>
                    <w:color w:val="262626" w:themeColor="text1" w:themeTint="D9"/>
                  </w:rPr>
                </w:sdtEndPr>
                <w:sdtContent>
                  <w:p w14:paraId="4B6CF0A1" w14:textId="77777777" w:rsidR="0037675D" w:rsidRDefault="003D066F">
                    <w:pPr>
                      <w:pStyle w:val="Heading2"/>
                      <w:rPr>
                        <w:color w:val="262626" w:themeColor="text1" w:themeTint="D9"/>
                        <w:szCs w:val="16"/>
                      </w:rPr>
                    </w:pPr>
                    <w:r>
                      <w:rPr>
                        <w:rStyle w:val="Strong"/>
                      </w:rPr>
                      <w:t>David drell</w:t>
                    </w:r>
                    <w:r w:rsidR="002C4148">
                      <w:t xml:space="preserve">, </w:t>
                    </w:r>
                    <w:r>
                      <w:t>ceo</w:t>
                    </w:r>
                    <w:r w:rsidR="00F90D96">
                      <w:t xml:space="preserve">                          </w:t>
                    </w:r>
                    <w:r w:rsidR="00F90D96">
                      <w:rPr>
                        <w:rStyle w:val="Strong"/>
                      </w:rPr>
                      <w:t>Tracy wuster</w:t>
                    </w:r>
                    <w:r w:rsidR="00F90D96">
                      <w:t xml:space="preserve">, communications professor                 </w:t>
                    </w:r>
                  </w:p>
                  <w:p w14:paraId="2D582921" w14:textId="77777777" w:rsidR="00FA1136" w:rsidRDefault="003D066F">
                    <w:pPr>
                      <w:pStyle w:val="Heading3"/>
                    </w:pPr>
                    <w:r>
                      <w:t>metavi labs</w:t>
                    </w:r>
                    <w:r w:rsidR="00F90D96">
                      <w:t xml:space="preserve">                                           The university of texas at austin</w:t>
                    </w:r>
                  </w:p>
                  <w:p w14:paraId="2A2EAC42" w14:textId="77777777" w:rsidR="0037675D" w:rsidRDefault="008E24F8" w:rsidP="00F90D96">
                    <w:hyperlink r:id="rId8" w:history="1">
                      <w:r w:rsidR="00F90D96" w:rsidRPr="00F97ADB">
                        <w:rPr>
                          <w:rStyle w:val="Hyperlink"/>
                        </w:rPr>
                        <w:t>ddrell@metavilabs.com</w:t>
                      </w:r>
                    </w:hyperlink>
                    <w:r w:rsidR="00F90D96">
                      <w:t xml:space="preserve">                           </w:t>
                    </w:r>
                    <w:hyperlink r:id="rId9" w:history="1">
                      <w:r w:rsidR="00F90D96" w:rsidRPr="00F97ADB">
                        <w:rPr>
                          <w:rStyle w:val="Hyperlink"/>
                        </w:rPr>
                        <w:t>wustert@utexas.edu</w:t>
                      </w:r>
                    </w:hyperlink>
                  </w:p>
                </w:sdtContent>
              </w:sdt>
            </w:sdtContent>
          </w:sdt>
        </w:tc>
      </w:tr>
    </w:tbl>
    <w:p w14:paraId="386EABFF" w14:textId="77777777" w:rsidR="0037675D" w:rsidRDefault="0037675D"/>
    <w:sectPr w:rsidR="0037675D">
      <w:footerReference w:type="default" r:id="rId10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84D09" w14:textId="77777777" w:rsidR="008E24F8" w:rsidRDefault="008E24F8">
      <w:pPr>
        <w:spacing w:after="0" w:line="240" w:lineRule="auto"/>
      </w:pPr>
      <w:r>
        <w:separator/>
      </w:r>
    </w:p>
  </w:endnote>
  <w:endnote w:type="continuationSeparator" w:id="0">
    <w:p w14:paraId="444E36FB" w14:textId="77777777" w:rsidR="008E24F8" w:rsidRDefault="008E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3058B" w14:textId="77777777" w:rsidR="0037675D" w:rsidRDefault="002C414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D154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393B6A" w14:textId="77777777" w:rsidR="008E24F8" w:rsidRDefault="008E24F8">
      <w:pPr>
        <w:spacing w:after="0" w:line="240" w:lineRule="auto"/>
      </w:pPr>
      <w:r>
        <w:separator/>
      </w:r>
    </w:p>
  </w:footnote>
  <w:footnote w:type="continuationSeparator" w:id="0">
    <w:p w14:paraId="6968D388" w14:textId="77777777" w:rsidR="008E24F8" w:rsidRDefault="008E2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55BBB"/>
    <w:multiLevelType w:val="hybridMultilevel"/>
    <w:tmpl w:val="B512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2467"/>
    <w:multiLevelType w:val="hybridMultilevel"/>
    <w:tmpl w:val="59A2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C6FA9"/>
    <w:multiLevelType w:val="hybridMultilevel"/>
    <w:tmpl w:val="DA30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580"/>
    <w:multiLevelType w:val="hybridMultilevel"/>
    <w:tmpl w:val="9CB4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C6FE1"/>
    <w:multiLevelType w:val="hybridMultilevel"/>
    <w:tmpl w:val="C5BC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3B"/>
    <w:rsid w:val="00031ADA"/>
    <w:rsid w:val="00065055"/>
    <w:rsid w:val="00067832"/>
    <w:rsid w:val="001D0463"/>
    <w:rsid w:val="002C4148"/>
    <w:rsid w:val="002D1547"/>
    <w:rsid w:val="0037675D"/>
    <w:rsid w:val="003D066F"/>
    <w:rsid w:val="005275D2"/>
    <w:rsid w:val="005E5334"/>
    <w:rsid w:val="005F4920"/>
    <w:rsid w:val="0065773C"/>
    <w:rsid w:val="006F20FE"/>
    <w:rsid w:val="00712D39"/>
    <w:rsid w:val="00807B2E"/>
    <w:rsid w:val="00870A3B"/>
    <w:rsid w:val="008E24F8"/>
    <w:rsid w:val="00967128"/>
    <w:rsid w:val="009F33F9"/>
    <w:rsid w:val="00A93FBF"/>
    <w:rsid w:val="00A943C6"/>
    <w:rsid w:val="00BC3E83"/>
    <w:rsid w:val="00CE6F9C"/>
    <w:rsid w:val="00D821A2"/>
    <w:rsid w:val="00F53DB9"/>
    <w:rsid w:val="00F90D96"/>
    <w:rsid w:val="00FA01A5"/>
    <w:rsid w:val="00FA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4224"/>
  <w15:chartTrackingRefBased/>
  <w15:docId w15:val="{2E9535A9-B11F-4E91-A2E9-9644858E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4D1434" w:themeColor="accent1"/>
      </w:pBdr>
      <w:spacing w:after="0" w:line="240" w:lineRule="auto"/>
      <w:jc w:val="right"/>
      <w:outlineLvl w:val="0"/>
    </w:pPr>
    <w:rPr>
      <w:b/>
      <w:bCs/>
      <w:caps/>
      <w:color w:val="4D1434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4D1434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4D143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D1434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4D143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4D1434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4D1434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70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D96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rell@metavilab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wustert@utexa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5585311C7A4683A5F71B4524B7E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3F3DF-9C39-43DE-9598-8D97AB78438B}"/>
      </w:docPartPr>
      <w:docPartBody>
        <w:p w:rsidR="00287EB4" w:rsidRDefault="00204C25">
          <w:pPr>
            <w:pStyle w:val="2E5585311C7A4683A5F71B4524B7EEBA"/>
          </w:pPr>
          <w:r>
            <w:t>[Your Name]</w:t>
          </w:r>
        </w:p>
      </w:docPartBody>
    </w:docPart>
    <w:docPart>
      <w:docPartPr>
        <w:name w:val="A18518CB7F7948E88EF9724145C45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C84B1-75AF-459F-86FF-56F89B7E9007}"/>
      </w:docPartPr>
      <w:docPartBody>
        <w:p w:rsidR="00287EB4" w:rsidRDefault="00204C25">
          <w:pPr>
            <w:pStyle w:val="A18518CB7F7948E88EF9724145C4515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B7"/>
    <w:rsid w:val="00204C25"/>
    <w:rsid w:val="00287EB4"/>
    <w:rsid w:val="002A2CB7"/>
    <w:rsid w:val="0046258B"/>
    <w:rsid w:val="00603748"/>
    <w:rsid w:val="009F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5585311C7A4683A5F71B4524B7EEBA">
    <w:name w:val="2E5585311C7A4683A5F71B4524B7EEBA"/>
  </w:style>
  <w:style w:type="paragraph" w:customStyle="1" w:styleId="193FA3CE743D4B1AB66A052F2E6ED1B5">
    <w:name w:val="193FA3CE743D4B1AB66A052F2E6ED1B5"/>
  </w:style>
  <w:style w:type="paragraph" w:customStyle="1" w:styleId="22D21DE34FE94114AAEB31CB3CA59BBE">
    <w:name w:val="22D21DE34FE94114AAEB31CB3CA59BBE"/>
  </w:style>
  <w:style w:type="paragraph" w:customStyle="1" w:styleId="5547FA2884E14E47925B9F579184EEEF">
    <w:name w:val="5547FA2884E14E47925B9F579184EEEF"/>
  </w:style>
  <w:style w:type="paragraph" w:customStyle="1" w:styleId="8083AF321DF1437D95BF52B9995BEC82">
    <w:name w:val="8083AF321DF1437D95BF52B9995BEC82"/>
  </w:style>
  <w:style w:type="paragraph" w:customStyle="1" w:styleId="E61CFF2405BC425D82BBEFEBC3CF6A02">
    <w:name w:val="E61CFF2405BC425D82BBEFEBC3CF6A02"/>
  </w:style>
  <w:style w:type="character" w:styleId="PlaceholderText">
    <w:name w:val="Placeholder Text"/>
    <w:basedOn w:val="DefaultParagraphFont"/>
    <w:uiPriority w:val="99"/>
    <w:semiHidden/>
    <w:rsid w:val="002A2CB7"/>
    <w:rPr>
      <w:color w:val="808080"/>
    </w:rPr>
  </w:style>
  <w:style w:type="paragraph" w:customStyle="1" w:styleId="A18518CB7F7948E88EF9724145C45152">
    <w:name w:val="A18518CB7F7948E88EF9724145C45152"/>
  </w:style>
  <w:style w:type="character" w:styleId="Strong">
    <w:name w:val="Strong"/>
    <w:basedOn w:val="DefaultParagraphFont"/>
    <w:uiPriority w:val="22"/>
    <w:qFormat/>
    <w:rsid w:val="002A2CB7"/>
    <w:rPr>
      <w:b/>
      <w:bCs/>
    </w:rPr>
  </w:style>
  <w:style w:type="paragraph" w:customStyle="1" w:styleId="FB2C7BB78838482582896B1D0D828F6E">
    <w:name w:val="FB2C7BB78838482582896B1D0D828F6E"/>
  </w:style>
  <w:style w:type="paragraph" w:customStyle="1" w:styleId="AA4A55BD85914804A9FFDD6EF795BB7F">
    <w:name w:val="AA4A55BD85914804A9FFDD6EF795BB7F"/>
  </w:style>
  <w:style w:type="paragraph" w:customStyle="1" w:styleId="546FB59D729C4A1EAD663FF65E8DD4DA">
    <w:name w:val="546FB59D729C4A1EAD663FF65E8DD4DA"/>
  </w:style>
  <w:style w:type="paragraph" w:customStyle="1" w:styleId="29E190F2703341968052788D78780D31">
    <w:name w:val="29E190F2703341968052788D78780D31"/>
  </w:style>
  <w:style w:type="paragraph" w:customStyle="1" w:styleId="F54E0E2D5A2841A78AE25F76FE5B56B2">
    <w:name w:val="F54E0E2D5A2841A78AE25F76FE5B56B2"/>
  </w:style>
  <w:style w:type="paragraph" w:customStyle="1" w:styleId="7C03757833AF4A18840F78F34C993224">
    <w:name w:val="7C03757833AF4A18840F78F34C993224"/>
  </w:style>
  <w:style w:type="paragraph" w:customStyle="1" w:styleId="A5F143DB330D4254BED64A5DB649991D">
    <w:name w:val="A5F143DB330D4254BED64A5DB649991D"/>
  </w:style>
  <w:style w:type="paragraph" w:customStyle="1" w:styleId="8972F839B02C47CDB2AA01E733CD5A85">
    <w:name w:val="8972F839B02C47CDB2AA01E733CD5A85"/>
  </w:style>
  <w:style w:type="paragraph" w:customStyle="1" w:styleId="50158DCC3DB14A6FB7C0465D48BB46E4">
    <w:name w:val="50158DCC3DB14A6FB7C0465D48BB46E4"/>
  </w:style>
  <w:style w:type="paragraph" w:customStyle="1" w:styleId="46F7CAEDBAB24594997C2E5AADCF4D38">
    <w:name w:val="46F7CAEDBAB24594997C2E5AADCF4D38"/>
  </w:style>
  <w:style w:type="paragraph" w:customStyle="1" w:styleId="8EA4507A3CC7452F8D501EEB6AEF6075">
    <w:name w:val="8EA4507A3CC7452F8D501EEB6AEF6075"/>
  </w:style>
  <w:style w:type="paragraph" w:customStyle="1" w:styleId="0140954466C44F8DAA9D1C2159874FE0">
    <w:name w:val="0140954466C44F8DAA9D1C2159874FE0"/>
  </w:style>
  <w:style w:type="paragraph" w:customStyle="1" w:styleId="D4F1B15A2F52475D8AF4F6C146E379D1">
    <w:name w:val="D4F1B15A2F52475D8AF4F6C146E379D1"/>
  </w:style>
  <w:style w:type="paragraph" w:customStyle="1" w:styleId="E369F954859A4E1EB4C0786B10B79644">
    <w:name w:val="E369F954859A4E1EB4C0786B10B79644"/>
  </w:style>
  <w:style w:type="paragraph" w:customStyle="1" w:styleId="9B99B9F8FF844D8FBCBA619902B54F2E">
    <w:name w:val="9B99B9F8FF844D8FBCBA619902B54F2E"/>
    <w:rsid w:val="002A2CB7"/>
  </w:style>
  <w:style w:type="paragraph" w:customStyle="1" w:styleId="F2FE64459DD04296AA90BCFF87E4A77C">
    <w:name w:val="F2FE64459DD04296AA90BCFF87E4A77C"/>
    <w:rsid w:val="002A2CB7"/>
  </w:style>
  <w:style w:type="paragraph" w:customStyle="1" w:styleId="19C6E15C9FF0490A9A163BA0D94EC36A">
    <w:name w:val="19C6E15C9FF0490A9A163BA0D94EC36A"/>
    <w:rsid w:val="002A2CB7"/>
  </w:style>
  <w:style w:type="paragraph" w:customStyle="1" w:styleId="333AECD81A5F430FAEFBD53ABDAB9CA2">
    <w:name w:val="333AECD81A5F430FAEFBD53ABDAB9CA2"/>
    <w:rsid w:val="002A2CB7"/>
  </w:style>
  <w:style w:type="paragraph" w:customStyle="1" w:styleId="27AE8671CB3A4F43B7B605845B76A7DE">
    <w:name w:val="27AE8671CB3A4F43B7B605845B76A7DE"/>
    <w:rsid w:val="002A2CB7"/>
  </w:style>
  <w:style w:type="paragraph" w:customStyle="1" w:styleId="79F6ECA6583E4C188298B89D71CF050B">
    <w:name w:val="79F6ECA6583E4C188298B89D71CF050B"/>
    <w:rsid w:val="002A2CB7"/>
  </w:style>
  <w:style w:type="paragraph" w:customStyle="1" w:styleId="43FCD2706E384A61BF02003BFB1FBEDD">
    <w:name w:val="43FCD2706E384A61BF02003BFB1FBEDD"/>
    <w:rsid w:val="002A2CB7"/>
  </w:style>
  <w:style w:type="paragraph" w:customStyle="1" w:styleId="2B9F83EDEE1743E0AE4D1832DBEC5152">
    <w:name w:val="2B9F83EDEE1743E0AE4D1832DBEC5152"/>
    <w:rsid w:val="002A2CB7"/>
  </w:style>
  <w:style w:type="paragraph" w:customStyle="1" w:styleId="B1DE6DFBC61D47D989FCC334181140B3">
    <w:name w:val="B1DE6DFBC61D47D989FCC334181140B3"/>
    <w:rsid w:val="002A2CB7"/>
  </w:style>
  <w:style w:type="paragraph" w:customStyle="1" w:styleId="FFBC3921BF434596894E3EED10A7692C">
    <w:name w:val="FFBC3921BF434596894E3EED10A7692C"/>
    <w:rsid w:val="002A2C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50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Zhan</dc:creator>
  <cp:keywords/>
  <dc:description/>
  <cp:lastModifiedBy>Microsoft account</cp:lastModifiedBy>
  <cp:revision>16</cp:revision>
  <dcterms:created xsi:type="dcterms:W3CDTF">2015-10-04T06:46:00Z</dcterms:created>
  <dcterms:modified xsi:type="dcterms:W3CDTF">2015-10-22T03:19:00Z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